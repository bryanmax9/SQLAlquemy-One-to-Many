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04" w:rsidRDefault="006D5D04" w:rsidP="006D5D04">
      <w:pPr>
        <w:ind w:left="1440" w:hanging="1440"/>
        <w:jc w:val="both"/>
        <w:rPr>
          <w:bCs/>
        </w:rPr>
      </w:pPr>
      <w:r>
        <w:rPr>
          <w:b/>
        </w:rPr>
        <w:t>Introduction:</w:t>
      </w:r>
      <w:r>
        <w:rPr>
          <w:bCs/>
        </w:rPr>
        <w:tab/>
      </w:r>
      <w:r w:rsidR="007D282D">
        <w:rPr>
          <w:bCs/>
        </w:rPr>
        <w:t xml:space="preserve">The entries under “Portion of the project” are </w:t>
      </w:r>
      <w:r w:rsidR="007D282D" w:rsidRPr="00852579">
        <w:rPr>
          <w:b/>
        </w:rPr>
        <w:t>examples</w:t>
      </w:r>
      <w:r w:rsidR="007D282D">
        <w:rPr>
          <w:bCs/>
        </w:rPr>
        <w:t xml:space="preserve"> of what you can put into this file, they are not an exhaustive list by any means.  Please </w:t>
      </w:r>
      <w:r w:rsidR="00FB5A1A">
        <w:rPr>
          <w:bCs/>
        </w:rPr>
        <w:t xml:space="preserve">try to </w:t>
      </w:r>
      <w:r w:rsidR="007D282D">
        <w:rPr>
          <w:bCs/>
        </w:rPr>
        <w:t>be specific regarding the contribut</w:t>
      </w:r>
      <w:r w:rsidR="00FB5A1A">
        <w:rPr>
          <w:bCs/>
        </w:rPr>
        <w:t>ions</w:t>
      </w:r>
      <w:r w:rsidR="007D282D">
        <w:rPr>
          <w:bCs/>
        </w:rPr>
        <w:t xml:space="preserve"> that your team members make on each project.</w:t>
      </w:r>
    </w:p>
    <w:p w:rsidR="00FB5A1A" w:rsidRPr="00FB5A1A" w:rsidRDefault="00FB5A1A" w:rsidP="00FB5A1A">
      <w:pPr>
        <w:ind w:left="1440"/>
        <w:jc w:val="both"/>
        <w:rPr>
          <w:bCs/>
        </w:rPr>
      </w:pPr>
      <w:r>
        <w:rPr>
          <w:bCs/>
        </w:rPr>
        <w:t>Please be sure to turn in only one of these/assignment.</w:t>
      </w:r>
    </w:p>
    <w:p w:rsidR="009220BD" w:rsidRPr="009220BD" w:rsidRDefault="00853E55" w:rsidP="009220BD">
      <w:pPr>
        <w:pStyle w:val="Heading1"/>
        <w:shd w:val="clear" w:color="auto" w:fill="FFFFFF"/>
        <w:spacing w:before="0" w:beforeAutospacing="0" w:after="180" w:afterAutospacing="0"/>
        <w:rPr>
          <w:rFonts w:ascii="Helvetica" w:hAnsi="Helvetica" w:cs="Helvetica"/>
          <w:b w:val="0"/>
          <w:bCs w:val="0"/>
          <w:color w:val="212121"/>
          <w:sz w:val="43"/>
          <w:szCs w:val="43"/>
        </w:rPr>
      </w:pPr>
      <w:r>
        <w:t>Assignment</w:t>
      </w:r>
      <w:r w:rsidR="00134706" w:rsidRPr="006C5FE7">
        <w:t>:</w:t>
      </w:r>
      <w:r w:rsidR="00134706">
        <w:t xml:space="preserve"> </w:t>
      </w:r>
      <w:r w:rsidR="00307E83">
        <w:tab/>
      </w:r>
      <w:proofErr w:type="spellStart"/>
      <w:r w:rsidR="009220BD" w:rsidRPr="009220BD">
        <w:rPr>
          <w:rFonts w:ascii="Helvetica" w:hAnsi="Helvetica" w:cs="Helvetica"/>
          <w:b w:val="0"/>
          <w:bCs w:val="0"/>
          <w:color w:val="212121"/>
          <w:sz w:val="43"/>
          <w:szCs w:val="43"/>
        </w:rPr>
        <w:t>SQLAlchemy</w:t>
      </w:r>
      <w:proofErr w:type="spellEnd"/>
      <w:r w:rsidR="009220BD" w:rsidRPr="009220BD">
        <w:rPr>
          <w:rFonts w:ascii="Helvetica" w:hAnsi="Helvetica" w:cs="Helvetica"/>
          <w:b w:val="0"/>
          <w:bCs w:val="0"/>
          <w:color w:val="212121"/>
          <w:sz w:val="43"/>
          <w:szCs w:val="43"/>
        </w:rPr>
        <w:t xml:space="preserve"> Single Table</w:t>
      </w:r>
    </w:p>
    <w:p w:rsidR="00134706" w:rsidRDefault="00134706"/>
    <w:p w:rsidR="00BA787D" w:rsidRPr="00BA787D" w:rsidRDefault="00853E55">
      <w:r>
        <w:rPr>
          <w:b/>
        </w:rPr>
        <w:t>Partner #1</w:t>
      </w:r>
      <w:r w:rsidR="00BA787D">
        <w:rPr>
          <w:b/>
        </w:rPr>
        <w:t>:</w:t>
      </w:r>
      <w:r w:rsidR="00307E83">
        <w:tab/>
      </w:r>
      <w:r w:rsidR="009220BD">
        <w:t>Bryan</w:t>
      </w:r>
    </w:p>
    <w:p w:rsidR="00B96B9F" w:rsidRDefault="00853E55" w:rsidP="002E19C6">
      <w:r>
        <w:rPr>
          <w:b/>
        </w:rPr>
        <w:t>Partner #2</w:t>
      </w:r>
      <w:r w:rsidR="00134706" w:rsidRPr="006C5FE7">
        <w:rPr>
          <w:b/>
        </w:rPr>
        <w:t>:</w:t>
      </w:r>
      <w:r w:rsidR="00307E83">
        <w:rPr>
          <w:b/>
        </w:rPr>
        <w:tab/>
      </w:r>
      <w:r w:rsidR="00A2244F">
        <w:t xml:space="preserve">Zavier </w:t>
      </w:r>
      <w:proofErr w:type="spellStart"/>
      <w:r w:rsidR="00A2244F">
        <w:t>Carr</w:t>
      </w:r>
      <w:bookmarkStart w:id="0" w:name="_GoBack"/>
      <w:bookmarkEnd w:id="0"/>
      <w:proofErr w:type="spellEnd"/>
    </w:p>
    <w:p w:rsidR="006D5D04" w:rsidRPr="006D5D04" w:rsidRDefault="006D5D04" w:rsidP="002E19C6">
      <w:r>
        <w:rPr>
          <w:b/>
          <w:bCs/>
        </w:rPr>
        <w:t>Partner #3:</w:t>
      </w:r>
      <w:r>
        <w:tab/>
      </w:r>
      <w:r w:rsidR="009220BD">
        <w:t>None</w:t>
      </w:r>
    </w:p>
    <w:p w:rsidR="009F35F0" w:rsidRDefault="00853E55" w:rsidP="00A74EA5">
      <w:pPr>
        <w:rPr>
          <w:b/>
        </w:rPr>
      </w:pPr>
      <w:r>
        <w:rPr>
          <w:b/>
        </w:rPr>
        <w:t>Contributions</w:t>
      </w:r>
      <w:r w:rsidR="007F0E4F" w:rsidRPr="007F0E4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09"/>
        <w:gridCol w:w="4225"/>
      </w:tblGrid>
      <w:tr w:rsidR="00853E55" w:rsidRPr="00307E83" w:rsidTr="00853E55">
        <w:tc>
          <w:tcPr>
            <w:tcW w:w="3116" w:type="dxa"/>
          </w:tcPr>
          <w:p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Portion of the project</w:t>
            </w:r>
          </w:p>
        </w:tc>
        <w:tc>
          <w:tcPr>
            <w:tcW w:w="2009" w:type="dxa"/>
          </w:tcPr>
          <w:p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Partner who performed that</w:t>
            </w:r>
          </w:p>
        </w:tc>
        <w:tc>
          <w:tcPr>
            <w:tcW w:w="4225" w:type="dxa"/>
          </w:tcPr>
          <w:p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Comments</w:t>
            </w:r>
          </w:p>
        </w:tc>
      </w:tr>
      <w:tr w:rsidR="006D5D04" w:rsidTr="0031038C">
        <w:tc>
          <w:tcPr>
            <w:tcW w:w="3116" w:type="dxa"/>
          </w:tcPr>
          <w:p w:rsidR="006D5D04" w:rsidRDefault="006D5D04" w:rsidP="0031038C">
            <w:r>
              <w:t>Navigator – the one who consults the prompt and helps the team stay on focus</w:t>
            </w:r>
          </w:p>
        </w:tc>
        <w:tc>
          <w:tcPr>
            <w:tcW w:w="2009" w:type="dxa"/>
          </w:tcPr>
          <w:p w:rsidR="006D5D04" w:rsidRDefault="009220BD" w:rsidP="0031038C">
            <w:r>
              <w:t>Bryan</w:t>
            </w:r>
          </w:p>
        </w:tc>
        <w:tc>
          <w:tcPr>
            <w:tcW w:w="4225" w:type="dxa"/>
          </w:tcPr>
          <w:p w:rsidR="006D5D04" w:rsidRDefault="006D5D04" w:rsidP="0031038C"/>
        </w:tc>
      </w:tr>
      <w:tr w:rsidR="00853E55" w:rsidTr="00853E55">
        <w:tc>
          <w:tcPr>
            <w:tcW w:w="3116" w:type="dxa"/>
          </w:tcPr>
          <w:p w:rsidR="00853E55" w:rsidRDefault="00307E83" w:rsidP="00A74EA5">
            <w:r>
              <w:t>UML class diagram</w:t>
            </w:r>
            <w:r w:rsidR="00853E55">
              <w:t xml:space="preserve"> (if applicable)</w:t>
            </w:r>
          </w:p>
        </w:tc>
        <w:tc>
          <w:tcPr>
            <w:tcW w:w="2009" w:type="dxa"/>
          </w:tcPr>
          <w:p w:rsidR="00853E55" w:rsidRDefault="00A2244F" w:rsidP="00A74EA5">
            <w:r>
              <w:t>------</w:t>
            </w:r>
          </w:p>
        </w:tc>
        <w:tc>
          <w:tcPr>
            <w:tcW w:w="4225" w:type="dxa"/>
          </w:tcPr>
          <w:p w:rsidR="00853E55" w:rsidRDefault="00853E55" w:rsidP="00A74EA5"/>
        </w:tc>
      </w:tr>
      <w:tr w:rsidR="007D282D" w:rsidTr="00853E55">
        <w:tc>
          <w:tcPr>
            <w:tcW w:w="3116" w:type="dxa"/>
          </w:tcPr>
          <w:p w:rsidR="007D282D" w:rsidRDefault="00852579" w:rsidP="00A74EA5">
            <w:r>
              <w:t>ERD</w:t>
            </w:r>
            <w:r w:rsidR="007D282D">
              <w:t xml:space="preserve"> (if applicable)</w:t>
            </w:r>
          </w:p>
        </w:tc>
        <w:tc>
          <w:tcPr>
            <w:tcW w:w="2009" w:type="dxa"/>
          </w:tcPr>
          <w:p w:rsidR="007D282D" w:rsidRDefault="00A2244F" w:rsidP="00A74EA5">
            <w:r>
              <w:t>------</w:t>
            </w:r>
          </w:p>
        </w:tc>
        <w:tc>
          <w:tcPr>
            <w:tcW w:w="4225" w:type="dxa"/>
          </w:tcPr>
          <w:p w:rsidR="007D282D" w:rsidRDefault="007D282D" w:rsidP="00A74EA5"/>
        </w:tc>
      </w:tr>
      <w:tr w:rsidR="006D5D04" w:rsidTr="00853E55">
        <w:tc>
          <w:tcPr>
            <w:tcW w:w="3116" w:type="dxa"/>
          </w:tcPr>
          <w:p w:rsidR="006D5D04" w:rsidRDefault="006D5D04" w:rsidP="00A74EA5">
            <w:r>
              <w:t>DDL (if applicable)</w:t>
            </w:r>
          </w:p>
        </w:tc>
        <w:tc>
          <w:tcPr>
            <w:tcW w:w="2009" w:type="dxa"/>
          </w:tcPr>
          <w:p w:rsidR="006D5D04" w:rsidRDefault="00A2244F" w:rsidP="00A74EA5">
            <w:r>
              <w:t>------</w:t>
            </w:r>
          </w:p>
        </w:tc>
        <w:tc>
          <w:tcPr>
            <w:tcW w:w="4225" w:type="dxa"/>
          </w:tcPr>
          <w:p w:rsidR="006D5D04" w:rsidRDefault="006D5D04" w:rsidP="00A74EA5"/>
        </w:tc>
      </w:tr>
      <w:tr w:rsidR="00853E55" w:rsidTr="00853E55">
        <w:tc>
          <w:tcPr>
            <w:tcW w:w="3116" w:type="dxa"/>
          </w:tcPr>
          <w:p w:rsidR="00853E55" w:rsidRDefault="006A7CD0" w:rsidP="00A74EA5">
            <w:r>
              <w:t xml:space="preserve">SQL DML </w:t>
            </w:r>
            <w:r w:rsidR="006D5D04">
              <w:t>Coding (if applicable)</w:t>
            </w:r>
          </w:p>
        </w:tc>
        <w:tc>
          <w:tcPr>
            <w:tcW w:w="2009" w:type="dxa"/>
          </w:tcPr>
          <w:p w:rsidR="00853E55" w:rsidRDefault="00A2244F" w:rsidP="00A74EA5">
            <w:r>
              <w:t>Zavier</w:t>
            </w:r>
          </w:p>
        </w:tc>
        <w:tc>
          <w:tcPr>
            <w:tcW w:w="4225" w:type="dxa"/>
          </w:tcPr>
          <w:p w:rsidR="00853E55" w:rsidRDefault="00853E55" w:rsidP="00A74EA5"/>
        </w:tc>
      </w:tr>
      <w:tr w:rsidR="00307E83" w:rsidTr="00853E55">
        <w:tc>
          <w:tcPr>
            <w:tcW w:w="3116" w:type="dxa"/>
          </w:tcPr>
          <w:p w:rsidR="00307E83" w:rsidRDefault="006D5D04" w:rsidP="00A74EA5">
            <w:r>
              <w:t>Testing/Validation</w:t>
            </w:r>
          </w:p>
        </w:tc>
        <w:tc>
          <w:tcPr>
            <w:tcW w:w="2009" w:type="dxa"/>
          </w:tcPr>
          <w:p w:rsidR="00307E83" w:rsidRDefault="009220BD" w:rsidP="00A74EA5">
            <w:r>
              <w:t>Bryan</w:t>
            </w:r>
          </w:p>
        </w:tc>
        <w:tc>
          <w:tcPr>
            <w:tcW w:w="4225" w:type="dxa"/>
          </w:tcPr>
          <w:p w:rsidR="00307E83" w:rsidRDefault="00307E83" w:rsidP="00A74EA5"/>
        </w:tc>
      </w:tr>
      <w:tr w:rsidR="00853E55" w:rsidTr="00853E55">
        <w:tc>
          <w:tcPr>
            <w:tcW w:w="3116" w:type="dxa"/>
          </w:tcPr>
          <w:p w:rsidR="00853E55" w:rsidRDefault="002E3647" w:rsidP="00A74EA5">
            <w:r>
              <w:t xml:space="preserve">Any other functions that the </w:t>
            </w:r>
            <w:r w:rsidR="006D5D04">
              <w:t>team</w:t>
            </w:r>
            <w:r>
              <w:t xml:space="preserve"> performed for this </w:t>
            </w:r>
            <w:r w:rsidR="006D5D04">
              <w:t>lab</w:t>
            </w:r>
            <w:r>
              <w:t xml:space="preserve"> …</w:t>
            </w:r>
          </w:p>
        </w:tc>
        <w:tc>
          <w:tcPr>
            <w:tcW w:w="2009" w:type="dxa"/>
          </w:tcPr>
          <w:p w:rsidR="00853E55" w:rsidRDefault="009220BD" w:rsidP="00A74EA5">
            <w:r>
              <w:t>Bryan</w:t>
            </w:r>
            <w:r w:rsidR="00A2244F">
              <w:t>, Zavier</w:t>
            </w:r>
          </w:p>
        </w:tc>
        <w:tc>
          <w:tcPr>
            <w:tcW w:w="4225" w:type="dxa"/>
          </w:tcPr>
          <w:p w:rsidR="00A2244F" w:rsidRDefault="00A2244F" w:rsidP="00A74EA5">
            <w:r>
              <w:t xml:space="preserve">Zavier was in charge of creating the Section class and implementing </w:t>
            </w:r>
            <w:proofErr w:type="gramStart"/>
            <w:r>
              <w:t>the add</w:t>
            </w:r>
            <w:proofErr w:type="gramEnd"/>
            <w:r>
              <w:t xml:space="preserve"> and delete for sections. I was in charge of connecting the Section to the Course and adding the function for Select an </w:t>
            </w:r>
            <w:proofErr w:type="gramStart"/>
            <w:r>
              <w:t>d  list</w:t>
            </w:r>
            <w:proofErr w:type="gramEnd"/>
            <w:r>
              <w:t xml:space="preserve"> all for sections.</w:t>
            </w:r>
          </w:p>
        </w:tc>
      </w:tr>
    </w:tbl>
    <w:p w:rsidR="00853E55" w:rsidRDefault="00853E55" w:rsidP="00A74EA5"/>
    <w:p w:rsidR="00853E55" w:rsidRDefault="00853E55" w:rsidP="00A74EA5">
      <w:pPr>
        <w:rPr>
          <w:b/>
        </w:rPr>
      </w:pPr>
      <w:r w:rsidRPr="00853E55">
        <w:rPr>
          <w:b/>
        </w:rPr>
        <w:t>% overall credit for partner #1:</w:t>
      </w:r>
      <w:r>
        <w:rPr>
          <w:b/>
        </w:rPr>
        <w:tab/>
      </w:r>
      <w:r w:rsidR="009220BD">
        <w:rPr>
          <w:b/>
        </w:rPr>
        <w:t>100%</w:t>
      </w:r>
    </w:p>
    <w:p w:rsidR="00853E55" w:rsidRDefault="00853E55" w:rsidP="00A74EA5">
      <w:pPr>
        <w:rPr>
          <w:b/>
        </w:rPr>
      </w:pPr>
      <w:r>
        <w:rPr>
          <w:b/>
        </w:rPr>
        <w:t>% overall credit for partner #2:</w:t>
      </w:r>
      <w:r>
        <w:rPr>
          <w:b/>
        </w:rPr>
        <w:tab/>
      </w:r>
      <w:r w:rsidR="00A2244F">
        <w:rPr>
          <w:b/>
        </w:rPr>
        <w:t>98%</w:t>
      </w:r>
    </w:p>
    <w:p w:rsidR="006D5D04" w:rsidRPr="00853E55" w:rsidRDefault="006D5D04" w:rsidP="00A74EA5">
      <w:pPr>
        <w:rPr>
          <w:b/>
        </w:rPr>
      </w:pPr>
      <w:r>
        <w:rPr>
          <w:b/>
        </w:rPr>
        <w:t>% overall credit for partner #3:</w:t>
      </w:r>
      <w:r>
        <w:rPr>
          <w:b/>
        </w:rPr>
        <w:tab/>
      </w:r>
    </w:p>
    <w:sectPr w:rsidR="006D5D04" w:rsidRPr="00853E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BD" w:rsidRDefault="009220BD" w:rsidP="00134706">
      <w:pPr>
        <w:spacing w:after="0" w:line="240" w:lineRule="auto"/>
      </w:pPr>
      <w:r>
        <w:separator/>
      </w:r>
    </w:p>
  </w:endnote>
  <w:endnote w:type="continuationSeparator" w:id="0">
    <w:p w:rsidR="009220BD" w:rsidRDefault="009220BD" w:rsidP="0013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F7" w:rsidRDefault="00CE3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5E" w:rsidRPr="009B465E" w:rsidRDefault="009220BD" w:rsidP="009B465E">
    <w:pPr>
      <w:pStyle w:val="Footer"/>
    </w:pPr>
    <w:fldSimple w:instr=" FILENAME   \* MERGEFORMAT ">
      <w:r>
        <w:rPr>
          <w:noProof/>
        </w:rPr>
        <w:t>Document1</w:t>
      </w:r>
    </w:fldSimple>
    <w:r w:rsidR="009B465E">
      <w:ptab w:relativeTo="margin" w:alignment="center" w:leader="none"/>
    </w:r>
    <w:fldSimple w:instr=" SAVEDATE   \* MERGEFORMAT ">
      <w:r w:rsidR="00A2244F">
        <w:rPr>
          <w:noProof/>
        </w:rPr>
        <w:t>2/9/2023 6:16:00 PM</w:t>
      </w:r>
    </w:fldSimple>
    <w:r w:rsidR="009B465E">
      <w:ptab w:relativeTo="margin" w:alignment="right" w:leader="none"/>
    </w:r>
    <w:r w:rsidR="009B465E">
      <w:fldChar w:fldCharType="begin"/>
    </w:r>
    <w:r w:rsidR="009B465E">
      <w:instrText xml:space="preserve"> PAGE  \* Arabic  \* MERGEFORMAT </w:instrText>
    </w:r>
    <w:r w:rsidR="009B465E">
      <w:fldChar w:fldCharType="separate"/>
    </w:r>
    <w:r w:rsidR="00A2244F">
      <w:rPr>
        <w:noProof/>
      </w:rPr>
      <w:t>1</w:t>
    </w:r>
    <w:r w:rsidR="009B465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F7" w:rsidRDefault="00CE3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BD" w:rsidRDefault="009220BD" w:rsidP="00134706">
      <w:pPr>
        <w:spacing w:after="0" w:line="240" w:lineRule="auto"/>
      </w:pPr>
      <w:r>
        <w:separator/>
      </w:r>
    </w:p>
  </w:footnote>
  <w:footnote w:type="continuationSeparator" w:id="0">
    <w:p w:rsidR="009220BD" w:rsidRDefault="009220BD" w:rsidP="0013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F7" w:rsidRDefault="00CE31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06" w:rsidRDefault="001347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39FA0C0" wp14:editId="2DE6C25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34706" w:rsidRPr="005E244F" w:rsidRDefault="00A466B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CECS </w:t>
                              </w:r>
                              <w:r w:rsidR="006D5D04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323</w:t>
                              </w:r>
                              <w:r w:rsidR="00853E5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: </w:t>
                              </w:r>
                              <w:r w:rsidR="007D282D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Team </w:t>
                              </w:r>
                              <w:r w:rsidR="00853E5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Collaboration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9FA0C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34706" w:rsidRPr="005E244F" w:rsidRDefault="00A466B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CECS </w:t>
                        </w:r>
                        <w:r w:rsidR="006D5D04">
                          <w:rPr>
                            <w:caps/>
                            <w:color w:val="FFFFFF" w:themeColor="background1"/>
                            <w:sz w:val="36"/>
                          </w:rPr>
                          <w:t>323</w:t>
                        </w:r>
                        <w:r w:rsidR="00853E55"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: </w:t>
                        </w:r>
                        <w:r w:rsidR="007D282D"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Team </w:t>
                        </w:r>
                        <w:r w:rsidR="00853E55">
                          <w:rPr>
                            <w:caps/>
                            <w:color w:val="FFFFFF" w:themeColor="background1"/>
                            <w:sz w:val="36"/>
                          </w:rPr>
                          <w:t>Collaboration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F7" w:rsidRDefault="00CE3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248"/>
    <w:multiLevelType w:val="hybridMultilevel"/>
    <w:tmpl w:val="7F98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2643"/>
    <w:multiLevelType w:val="hybridMultilevel"/>
    <w:tmpl w:val="FA5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1B61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53B2D"/>
    <w:multiLevelType w:val="hybridMultilevel"/>
    <w:tmpl w:val="F9B42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4596A"/>
    <w:multiLevelType w:val="hybridMultilevel"/>
    <w:tmpl w:val="DB3067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E441489"/>
    <w:multiLevelType w:val="hybridMultilevel"/>
    <w:tmpl w:val="F706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02D2"/>
    <w:multiLevelType w:val="hybridMultilevel"/>
    <w:tmpl w:val="C032E0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B305204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BD"/>
    <w:rsid w:val="00031586"/>
    <w:rsid w:val="000635FA"/>
    <w:rsid w:val="00065FEE"/>
    <w:rsid w:val="0006743F"/>
    <w:rsid w:val="000A0F24"/>
    <w:rsid w:val="000D3413"/>
    <w:rsid w:val="00134706"/>
    <w:rsid w:val="00154330"/>
    <w:rsid w:val="001717D7"/>
    <w:rsid w:val="00175531"/>
    <w:rsid w:val="001C3F9C"/>
    <w:rsid w:val="001D4ECD"/>
    <w:rsid w:val="001F5787"/>
    <w:rsid w:val="00201494"/>
    <w:rsid w:val="00226387"/>
    <w:rsid w:val="002310F1"/>
    <w:rsid w:val="00246C91"/>
    <w:rsid w:val="00247C54"/>
    <w:rsid w:val="00257F61"/>
    <w:rsid w:val="002B511F"/>
    <w:rsid w:val="002E19C6"/>
    <w:rsid w:val="002E3647"/>
    <w:rsid w:val="00305C35"/>
    <w:rsid w:val="00307E83"/>
    <w:rsid w:val="0034216F"/>
    <w:rsid w:val="0035760C"/>
    <w:rsid w:val="0036735F"/>
    <w:rsid w:val="003C03E5"/>
    <w:rsid w:val="00403128"/>
    <w:rsid w:val="00407140"/>
    <w:rsid w:val="0046342A"/>
    <w:rsid w:val="004822AF"/>
    <w:rsid w:val="004978CA"/>
    <w:rsid w:val="004C524D"/>
    <w:rsid w:val="004C6281"/>
    <w:rsid w:val="004C6D96"/>
    <w:rsid w:val="004C7189"/>
    <w:rsid w:val="004D1219"/>
    <w:rsid w:val="005372CA"/>
    <w:rsid w:val="005875AA"/>
    <w:rsid w:val="005C1C30"/>
    <w:rsid w:val="005E244F"/>
    <w:rsid w:val="00610BD5"/>
    <w:rsid w:val="0065575D"/>
    <w:rsid w:val="006833BA"/>
    <w:rsid w:val="006A640B"/>
    <w:rsid w:val="006A7CD0"/>
    <w:rsid w:val="006B233B"/>
    <w:rsid w:val="006C0562"/>
    <w:rsid w:val="006C5FE7"/>
    <w:rsid w:val="006D5D04"/>
    <w:rsid w:val="006D6644"/>
    <w:rsid w:val="00734667"/>
    <w:rsid w:val="00753B0B"/>
    <w:rsid w:val="00762382"/>
    <w:rsid w:val="00784ADE"/>
    <w:rsid w:val="007D282D"/>
    <w:rsid w:val="007F0E4F"/>
    <w:rsid w:val="007F112E"/>
    <w:rsid w:val="007F335F"/>
    <w:rsid w:val="0080377F"/>
    <w:rsid w:val="008174A4"/>
    <w:rsid w:val="008250DA"/>
    <w:rsid w:val="00852579"/>
    <w:rsid w:val="00853E55"/>
    <w:rsid w:val="00882D43"/>
    <w:rsid w:val="008C4392"/>
    <w:rsid w:val="008D2C99"/>
    <w:rsid w:val="008D34D9"/>
    <w:rsid w:val="008D406C"/>
    <w:rsid w:val="008F70F6"/>
    <w:rsid w:val="009220BD"/>
    <w:rsid w:val="00933B54"/>
    <w:rsid w:val="0096067C"/>
    <w:rsid w:val="009B465E"/>
    <w:rsid w:val="009D129E"/>
    <w:rsid w:val="009F35F0"/>
    <w:rsid w:val="00A2244F"/>
    <w:rsid w:val="00A41442"/>
    <w:rsid w:val="00A466B2"/>
    <w:rsid w:val="00A502EA"/>
    <w:rsid w:val="00A67312"/>
    <w:rsid w:val="00A74EA5"/>
    <w:rsid w:val="00A839A0"/>
    <w:rsid w:val="00AB0DF4"/>
    <w:rsid w:val="00AD3115"/>
    <w:rsid w:val="00AF2FC2"/>
    <w:rsid w:val="00B15AF3"/>
    <w:rsid w:val="00B25761"/>
    <w:rsid w:val="00B304C7"/>
    <w:rsid w:val="00B5390F"/>
    <w:rsid w:val="00B67991"/>
    <w:rsid w:val="00B96B9F"/>
    <w:rsid w:val="00BA787D"/>
    <w:rsid w:val="00BF0D66"/>
    <w:rsid w:val="00C24946"/>
    <w:rsid w:val="00C33BD1"/>
    <w:rsid w:val="00C43BD1"/>
    <w:rsid w:val="00C61533"/>
    <w:rsid w:val="00C74A17"/>
    <w:rsid w:val="00CE31F7"/>
    <w:rsid w:val="00CE4A1C"/>
    <w:rsid w:val="00D4295E"/>
    <w:rsid w:val="00D44F86"/>
    <w:rsid w:val="00D77C0E"/>
    <w:rsid w:val="00D8332C"/>
    <w:rsid w:val="00DB0B59"/>
    <w:rsid w:val="00DB2C58"/>
    <w:rsid w:val="00DB5FD0"/>
    <w:rsid w:val="00DC350B"/>
    <w:rsid w:val="00DF2300"/>
    <w:rsid w:val="00E14E8F"/>
    <w:rsid w:val="00E36D3A"/>
    <w:rsid w:val="00E5742D"/>
    <w:rsid w:val="00E616AC"/>
    <w:rsid w:val="00E66717"/>
    <w:rsid w:val="00EA1ACC"/>
    <w:rsid w:val="00EF5241"/>
    <w:rsid w:val="00F00BFB"/>
    <w:rsid w:val="00F55086"/>
    <w:rsid w:val="00FA7151"/>
    <w:rsid w:val="00FB5A1A"/>
    <w:rsid w:val="00FC505A"/>
    <w:rsid w:val="00FE3E56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EDBEB8"/>
  <w15:chartTrackingRefBased/>
  <w15:docId w15:val="{35855142-B509-4568-9A19-21AF7CCB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706"/>
  </w:style>
  <w:style w:type="paragraph" w:styleId="Footer">
    <w:name w:val="footer"/>
    <w:basedOn w:val="Normal"/>
    <w:link w:val="Foot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706"/>
  </w:style>
  <w:style w:type="paragraph" w:styleId="ListParagraph">
    <w:name w:val="List Paragraph"/>
    <w:basedOn w:val="Normal"/>
    <w:uiPriority w:val="34"/>
    <w:qFormat/>
    <w:rsid w:val="00134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7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6799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220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26850068\Downloads\Col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19A87-D780-4402-BD1B-741CC6EB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Collaboration</Template>
  <TotalTime>10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277: Collaboration File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323: Team Collaboration File</dc:title>
  <dc:subject/>
  <dc:creator>Bryan Tineo Ccasani</dc:creator>
  <cp:keywords/>
  <dc:description/>
  <cp:lastModifiedBy>Bryan Tineo Ccasani</cp:lastModifiedBy>
  <cp:revision>2</cp:revision>
  <cp:lastPrinted>2017-10-31T14:44:00Z</cp:lastPrinted>
  <dcterms:created xsi:type="dcterms:W3CDTF">2023-02-10T02:12:00Z</dcterms:created>
  <dcterms:modified xsi:type="dcterms:W3CDTF">2023-02-21T03:47:00Z</dcterms:modified>
</cp:coreProperties>
</file>